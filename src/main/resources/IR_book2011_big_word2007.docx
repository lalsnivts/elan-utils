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B8" w:rsidRDefault="00184BB8">
      <w:pPr>
        <w:ind w:right="-23"/>
      </w:pPr>
    </w:p>
    <w:sectPr w:rsidR="00184BB8" w:rsidSect="001262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3515" w:right="2183" w:bottom="1985" w:left="2353" w:header="3260" w:footer="0" w:gutter="0"/>
      <w:pg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ABD" w:rsidRDefault="00884ABD">
      <w:pPr>
        <w:pStyle w:val="ML-GlossInterlinear"/>
      </w:pPr>
      <w:r>
        <w:separator/>
      </w:r>
    </w:p>
  </w:endnote>
  <w:endnote w:type="continuationSeparator" w:id="0">
    <w:p w:rsidR="00884ABD" w:rsidRDefault="00884ABD">
      <w:pPr>
        <w:pStyle w:val="ML-GlossInterlinea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oulos SIL">
    <w:panose1 w:val="02000500070000020004"/>
    <w:charset w:val="CC"/>
    <w:family w:val="auto"/>
    <w:pitch w:val="variable"/>
    <w:sig w:usb0="A00002FF" w:usb1="5200A1FF" w:usb2="02000009" w:usb3="00000000" w:csb0="000001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haris SIL">
    <w:panose1 w:val="02000500060000020004"/>
    <w:charset w:val="CC"/>
    <w:family w:val="auto"/>
    <w:pitch w:val="variable"/>
    <w:sig w:usb0="A00002FF" w:usb1="5200A1FF" w:usb2="02000009" w:usb3="00000000" w:csb0="0000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B8" w:rsidRDefault="000522A6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 w:rsidR="00184BB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84BB8">
      <w:rPr>
        <w:rStyle w:val="a8"/>
        <w:noProof/>
      </w:rPr>
      <w:t>4</w:t>
    </w:r>
    <w:r>
      <w:rPr>
        <w:rStyle w:val="a8"/>
      </w:rPr>
      <w:fldChar w:fldCharType="end"/>
    </w:r>
  </w:p>
  <w:p w:rsidR="00184BB8" w:rsidRDefault="00184BB8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B8" w:rsidRDefault="000522A6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 w:rsidR="00184BB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84BB8">
      <w:rPr>
        <w:rStyle w:val="a8"/>
        <w:noProof/>
      </w:rPr>
      <w:t>3</w:t>
    </w:r>
    <w:r>
      <w:rPr>
        <w:rStyle w:val="a8"/>
      </w:rPr>
      <w:fldChar w:fldCharType="end"/>
    </w:r>
  </w:p>
  <w:p w:rsidR="00184BB8" w:rsidRDefault="00184BB8">
    <w:pPr>
      <w:pStyle w:val="a7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ABD" w:rsidRDefault="00884ABD">
      <w:pPr>
        <w:pStyle w:val="ML-GlossInterlinear"/>
      </w:pPr>
      <w:r>
        <w:separator/>
      </w:r>
    </w:p>
  </w:footnote>
  <w:footnote w:type="continuationSeparator" w:id="0">
    <w:p w:rsidR="00884ABD" w:rsidRDefault="00884ABD">
      <w:pPr>
        <w:pStyle w:val="ML-GlossInterlinea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B8" w:rsidRDefault="00184BB8">
    <w:pPr>
      <w:pStyle w:val="ML-ColonOdd"/>
    </w:pPr>
    <w:r>
      <w:t>название статьи</w:t>
    </w:r>
    <w:r>
      <w:tab/>
    </w:r>
    <w:r>
      <w:tab/>
    </w:r>
    <w:r w:rsidR="000522A6">
      <w:rPr>
        <w:rFonts w:eastAsia="Batang"/>
      </w:rPr>
      <w:fldChar w:fldCharType="begin"/>
    </w:r>
    <w:r>
      <w:rPr>
        <w:rFonts w:eastAsia="Batang"/>
      </w:rPr>
      <w:instrText xml:space="preserve"> PAGE </w:instrText>
    </w:r>
    <w:r w:rsidR="000522A6">
      <w:rPr>
        <w:rFonts w:eastAsia="Batang"/>
      </w:rPr>
      <w:fldChar w:fldCharType="separate"/>
    </w:r>
    <w:r>
      <w:rPr>
        <w:rFonts w:eastAsia="Batang"/>
        <w:noProof/>
      </w:rPr>
      <w:t>4</w:t>
    </w:r>
    <w:r w:rsidR="000522A6">
      <w:rPr>
        <w:rFonts w:eastAsia="Batang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BB8" w:rsidRDefault="000522A6">
    <w:pPr>
      <w:pStyle w:val="ML-ColonEven"/>
      <w:jc w:val="left"/>
    </w:pPr>
    <w:r>
      <w:rPr>
        <w:rStyle w:val="a8"/>
      </w:rPr>
      <w:fldChar w:fldCharType="begin"/>
    </w:r>
    <w:r w:rsidR="00184BB8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84BB8">
      <w:rPr>
        <w:rStyle w:val="a8"/>
        <w:noProof/>
      </w:rPr>
      <w:t>3</w:t>
    </w:r>
    <w:r>
      <w:rPr>
        <w:rStyle w:val="a8"/>
      </w:rPr>
      <w:fldChar w:fldCharType="end"/>
    </w:r>
    <w:r w:rsidR="00184BB8">
      <w:rPr>
        <w:rStyle w:val="a8"/>
      </w:rPr>
      <w:tab/>
    </w:r>
    <w:r w:rsidR="00184BB8">
      <w:rPr>
        <w:rStyle w:val="a8"/>
      </w:rPr>
      <w:tab/>
      <w:t>и. о. фамилия-автора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870"/>
    <w:multiLevelType w:val="multilevel"/>
    <w:tmpl w:val="F03249B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>
    <w:nsid w:val="0E8A01C3"/>
    <w:multiLevelType w:val="hybridMultilevel"/>
    <w:tmpl w:val="2DC09B92"/>
    <w:lvl w:ilvl="0" w:tplc="49304E1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18347B"/>
    <w:multiLevelType w:val="multilevel"/>
    <w:tmpl w:val="F03249B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">
    <w:nsid w:val="1DBE475C"/>
    <w:multiLevelType w:val="multilevel"/>
    <w:tmpl w:val="44420FA8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Doulos SIL" w:hAnsi="Doulos SIL" w:hint="default"/>
        <w:b/>
        <w:i w:val="0"/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57A06467"/>
    <w:multiLevelType w:val="multilevel"/>
    <w:tmpl w:val="F03249B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Doulos SIL" w:hAnsi="Doulos SIL" w:hint="default"/>
        <w:sz w:val="19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>
    <w:nsid w:val="6488784D"/>
    <w:multiLevelType w:val="multilevel"/>
    <w:tmpl w:val="32D4455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9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>
    <w:nsid w:val="7EAA1F0B"/>
    <w:multiLevelType w:val="multilevel"/>
    <w:tmpl w:val="F03249B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attachedTemplate r:id="rId1"/>
  <w:stylePaneFormatFilter w:val="3F01"/>
  <w:defaultTabStop w:val="11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4ABD"/>
    <w:rsid w:val="000522A6"/>
    <w:rsid w:val="00126209"/>
    <w:rsid w:val="00184BB8"/>
    <w:rsid w:val="0019072E"/>
    <w:rsid w:val="001D76DF"/>
    <w:rsid w:val="001F13C8"/>
    <w:rsid w:val="00207402"/>
    <w:rsid w:val="0029293E"/>
    <w:rsid w:val="002A051C"/>
    <w:rsid w:val="002F0004"/>
    <w:rsid w:val="003D7E6F"/>
    <w:rsid w:val="003F2643"/>
    <w:rsid w:val="00456919"/>
    <w:rsid w:val="00490E56"/>
    <w:rsid w:val="00551FFC"/>
    <w:rsid w:val="00591CC7"/>
    <w:rsid w:val="005F0BBB"/>
    <w:rsid w:val="006F5F18"/>
    <w:rsid w:val="00725526"/>
    <w:rsid w:val="00884ABD"/>
    <w:rsid w:val="0091034A"/>
    <w:rsid w:val="0093407F"/>
    <w:rsid w:val="00960739"/>
    <w:rsid w:val="009649C3"/>
    <w:rsid w:val="009849D1"/>
    <w:rsid w:val="009A6164"/>
    <w:rsid w:val="00A121A4"/>
    <w:rsid w:val="00AA3C9B"/>
    <w:rsid w:val="00B46873"/>
    <w:rsid w:val="00B7078E"/>
    <w:rsid w:val="00B90941"/>
    <w:rsid w:val="00B968D1"/>
    <w:rsid w:val="00BB790B"/>
    <w:rsid w:val="00BD6DB2"/>
    <w:rsid w:val="00BF0946"/>
    <w:rsid w:val="00CA5E99"/>
    <w:rsid w:val="00CB211A"/>
    <w:rsid w:val="00D07164"/>
    <w:rsid w:val="00DD1A91"/>
    <w:rsid w:val="00E256B8"/>
    <w:rsid w:val="00E27E97"/>
    <w:rsid w:val="00E51C00"/>
    <w:rsid w:val="00E8782B"/>
    <w:rsid w:val="00FF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293E"/>
  </w:style>
  <w:style w:type="paragraph" w:styleId="1">
    <w:name w:val="heading 1"/>
    <w:basedOn w:val="a"/>
    <w:next w:val="a"/>
    <w:link w:val="10"/>
    <w:uiPriority w:val="9"/>
    <w:qFormat/>
    <w:rsid w:val="00292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9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9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9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9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9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9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-GlossSentence">
    <w:name w:val="ML-GlossSentence"/>
    <w:basedOn w:val="a"/>
    <w:next w:val="ML-GlossInterlinear"/>
    <w:rsid w:val="00DD1A91"/>
    <w:pPr>
      <w:keepNext/>
      <w:spacing w:line="280" w:lineRule="exact"/>
    </w:pPr>
    <w:rPr>
      <w:rFonts w:ascii="Charis SIL" w:eastAsia="SimSun" w:hAnsi="Charis SIL" w:cs="Lucida Sans Unicode"/>
      <w:noProof/>
      <w:sz w:val="19"/>
      <w:lang w:eastAsia="zh-CN"/>
    </w:rPr>
  </w:style>
  <w:style w:type="paragraph" w:customStyle="1" w:styleId="ML-GlossInterlinear">
    <w:name w:val="ML-GlossInterlinear"/>
    <w:basedOn w:val="a"/>
    <w:next w:val="ML-GlossSpacer"/>
    <w:rsid w:val="00CB211A"/>
    <w:rPr>
      <w:rFonts w:ascii="Times New Roman" w:hAnsi="Times New Roman"/>
      <w:sz w:val="15"/>
      <w:szCs w:val="20"/>
    </w:rPr>
  </w:style>
  <w:style w:type="paragraph" w:customStyle="1" w:styleId="ML-GlossSpacer">
    <w:name w:val="ML-GlossSpacer"/>
    <w:basedOn w:val="a"/>
    <w:next w:val="ML-Normal"/>
    <w:rsid w:val="00DD1A91"/>
    <w:rPr>
      <w:sz w:val="2"/>
      <w:szCs w:val="6"/>
    </w:rPr>
  </w:style>
  <w:style w:type="paragraph" w:customStyle="1" w:styleId="ML-TextTranslation">
    <w:name w:val="ML-TextTranslation"/>
    <w:basedOn w:val="ML-Normal"/>
    <w:rsid w:val="00DD1A91"/>
    <w:pPr>
      <w:tabs>
        <w:tab w:val="left" w:pos="851"/>
      </w:tabs>
      <w:spacing w:line="260" w:lineRule="exact"/>
    </w:pPr>
    <w:rPr>
      <w:rFonts w:ascii="Charis SIL" w:hAnsi="Charis SIL"/>
      <w:lang w:eastAsia="zh-CN"/>
    </w:rPr>
  </w:style>
  <w:style w:type="paragraph" w:customStyle="1" w:styleId="ML-Normal">
    <w:name w:val="ML-Normal"/>
    <w:basedOn w:val="a"/>
    <w:rsid w:val="00DD1A91"/>
    <w:pPr>
      <w:spacing w:line="220" w:lineRule="exact"/>
      <w:ind w:firstLine="284"/>
      <w:jc w:val="both"/>
    </w:pPr>
    <w:rPr>
      <w:sz w:val="19"/>
    </w:rPr>
  </w:style>
  <w:style w:type="character" w:styleId="a3">
    <w:name w:val="annotation reference"/>
    <w:basedOn w:val="a0"/>
    <w:semiHidden/>
    <w:rsid w:val="00DD1A91"/>
    <w:rPr>
      <w:sz w:val="16"/>
      <w:szCs w:val="16"/>
    </w:rPr>
  </w:style>
  <w:style w:type="paragraph" w:styleId="a4">
    <w:name w:val="annotation text"/>
    <w:basedOn w:val="a"/>
    <w:semiHidden/>
    <w:rsid w:val="00DD1A91"/>
    <w:rPr>
      <w:sz w:val="20"/>
      <w:szCs w:val="20"/>
    </w:rPr>
  </w:style>
  <w:style w:type="paragraph" w:styleId="a5">
    <w:name w:val="annotation subject"/>
    <w:basedOn w:val="a4"/>
    <w:next w:val="a4"/>
    <w:semiHidden/>
    <w:rsid w:val="00DD1A91"/>
    <w:rPr>
      <w:b/>
      <w:bCs/>
    </w:rPr>
  </w:style>
  <w:style w:type="paragraph" w:styleId="a6">
    <w:name w:val="Balloon Text"/>
    <w:basedOn w:val="a"/>
    <w:semiHidden/>
    <w:rsid w:val="00DD1A91"/>
    <w:rPr>
      <w:rFonts w:ascii="Tahoma" w:hAnsi="Tahoma" w:cs="Tahoma"/>
      <w:sz w:val="16"/>
      <w:szCs w:val="16"/>
    </w:rPr>
  </w:style>
  <w:style w:type="paragraph" w:customStyle="1" w:styleId="ML-TextOriginal">
    <w:name w:val="ML-TextOriginal"/>
    <w:basedOn w:val="ML-GlossSentence"/>
    <w:rsid w:val="00DD1A91"/>
    <w:pPr>
      <w:keepNext w:val="0"/>
      <w:tabs>
        <w:tab w:val="left" w:pos="851"/>
      </w:tabs>
      <w:ind w:firstLine="284"/>
      <w:jc w:val="both"/>
    </w:pPr>
    <w:rPr>
      <w:lang w:val="ru-RU"/>
    </w:rPr>
  </w:style>
  <w:style w:type="paragraph" w:customStyle="1" w:styleId="ML-Intro">
    <w:name w:val="ML-Intro"/>
    <w:basedOn w:val="ML-Normal"/>
    <w:next w:val="ML-Normal"/>
    <w:rsid w:val="00DD1A91"/>
    <w:rPr>
      <w:sz w:val="17"/>
    </w:rPr>
  </w:style>
  <w:style w:type="paragraph" w:customStyle="1" w:styleId="ML-TextTranslationMin">
    <w:name w:val="ML-TextTranslationMin"/>
    <w:basedOn w:val="ML-TextTranslation"/>
    <w:rsid w:val="00DD1A91"/>
    <w:rPr>
      <w:sz w:val="18"/>
      <w:szCs w:val="18"/>
    </w:rPr>
  </w:style>
  <w:style w:type="paragraph" w:customStyle="1" w:styleId="ML-Header1">
    <w:name w:val="ML-Header1"/>
    <w:basedOn w:val="a"/>
    <w:next w:val="ML-Author"/>
    <w:rsid w:val="00DD1A91"/>
    <w:pPr>
      <w:keepNext/>
      <w:pageBreakBefore/>
      <w:spacing w:before="1701" w:after="240" w:line="240" w:lineRule="exact"/>
    </w:pPr>
    <w:rPr>
      <w:b/>
      <w:sz w:val="23"/>
      <w:szCs w:val="28"/>
    </w:rPr>
  </w:style>
  <w:style w:type="paragraph" w:customStyle="1" w:styleId="ML-Header2">
    <w:name w:val="ML-Header2"/>
    <w:basedOn w:val="a"/>
    <w:next w:val="ML-Normal"/>
    <w:rsid w:val="00DD1A91"/>
    <w:pPr>
      <w:keepNext/>
      <w:spacing w:line="220" w:lineRule="exact"/>
    </w:pPr>
    <w:rPr>
      <w:b/>
      <w:sz w:val="19"/>
      <w:szCs w:val="28"/>
    </w:rPr>
  </w:style>
  <w:style w:type="paragraph" w:customStyle="1" w:styleId="ML-SpacerNewPage">
    <w:name w:val="ML-SpacerNewPage"/>
    <w:basedOn w:val="ML-Normal"/>
    <w:next w:val="a"/>
    <w:rsid w:val="00DD1A91"/>
    <w:pPr>
      <w:keepNext/>
      <w:pageBreakBefore/>
      <w:ind w:firstLine="0"/>
    </w:pPr>
    <w:rPr>
      <w:sz w:val="4"/>
    </w:rPr>
  </w:style>
  <w:style w:type="paragraph" w:styleId="a7">
    <w:name w:val="footer"/>
    <w:basedOn w:val="a"/>
    <w:rsid w:val="00DD1A91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D1A91"/>
  </w:style>
  <w:style w:type="paragraph" w:customStyle="1" w:styleId="ML-Author">
    <w:name w:val="ML-Author"/>
    <w:basedOn w:val="a"/>
    <w:next w:val="ML-Normal"/>
    <w:rsid w:val="00DD1A91"/>
    <w:pPr>
      <w:spacing w:line="220" w:lineRule="exact"/>
    </w:pPr>
    <w:rPr>
      <w:i/>
      <w:sz w:val="19"/>
    </w:rPr>
  </w:style>
  <w:style w:type="character" w:customStyle="1" w:styleId="ML-Gloss">
    <w:name w:val="ML-Gloss"/>
    <w:basedOn w:val="a0"/>
    <w:rsid w:val="00DD1A91"/>
    <w:rPr>
      <w:smallCaps/>
      <w:noProof/>
      <w:lang w:val="en-US"/>
    </w:rPr>
  </w:style>
  <w:style w:type="paragraph" w:customStyle="1" w:styleId="ML-Biblio">
    <w:name w:val="ML-Biblio"/>
    <w:basedOn w:val="a"/>
    <w:rsid w:val="00DD1A91"/>
    <w:pPr>
      <w:keepLines/>
      <w:spacing w:line="180" w:lineRule="exact"/>
      <w:ind w:left="284" w:hanging="284"/>
      <w:jc w:val="both"/>
    </w:pPr>
    <w:rPr>
      <w:sz w:val="15"/>
      <w:szCs w:val="15"/>
    </w:rPr>
  </w:style>
  <w:style w:type="paragraph" w:customStyle="1" w:styleId="ML-NumNewPara">
    <w:name w:val="ML-NumNewPara"/>
    <w:basedOn w:val="ML-NumSent"/>
    <w:next w:val="ML-GlossSentence"/>
    <w:rsid w:val="00DD1A91"/>
    <w:pPr>
      <w:tabs>
        <w:tab w:val="clear" w:pos="851"/>
      </w:tabs>
      <w:ind w:firstLine="284"/>
    </w:pPr>
  </w:style>
  <w:style w:type="paragraph" w:customStyle="1" w:styleId="ML-TimeNewPara">
    <w:name w:val="ML-TimeNewPara"/>
    <w:basedOn w:val="ML-Time"/>
    <w:next w:val="ML-GlossInterlinear"/>
    <w:rsid w:val="00DD1A91"/>
    <w:pPr>
      <w:ind w:firstLine="284"/>
    </w:pPr>
  </w:style>
  <w:style w:type="paragraph" w:styleId="a9">
    <w:name w:val="footnote text"/>
    <w:basedOn w:val="a"/>
    <w:semiHidden/>
    <w:rsid w:val="00DD1A91"/>
    <w:rPr>
      <w:sz w:val="20"/>
      <w:szCs w:val="20"/>
    </w:rPr>
  </w:style>
  <w:style w:type="paragraph" w:customStyle="1" w:styleId="ML-Time">
    <w:name w:val="ML-Time"/>
    <w:basedOn w:val="ML-GlossInterlinear"/>
    <w:rsid w:val="00DD1A91"/>
  </w:style>
  <w:style w:type="paragraph" w:customStyle="1" w:styleId="ML-ColonOdd">
    <w:name w:val="ML-ColonOdd"/>
    <w:basedOn w:val="a"/>
    <w:rsid w:val="00DD1A91"/>
    <w:pPr>
      <w:tabs>
        <w:tab w:val="center" w:pos="3033"/>
        <w:tab w:val="right" w:pos="6066"/>
      </w:tabs>
    </w:pPr>
    <w:rPr>
      <w:rFonts w:eastAsia="Times New Roman"/>
      <w:caps/>
      <w:sz w:val="14"/>
      <w:szCs w:val="14"/>
    </w:rPr>
  </w:style>
  <w:style w:type="paragraph" w:customStyle="1" w:styleId="ML-ColonEven">
    <w:name w:val="ML-ColonEven"/>
    <w:basedOn w:val="ML-ColonOdd"/>
    <w:rsid w:val="00DD1A91"/>
    <w:pPr>
      <w:jc w:val="right"/>
    </w:pPr>
  </w:style>
  <w:style w:type="paragraph" w:customStyle="1" w:styleId="ML-Footnote">
    <w:name w:val="ML-Footnote"/>
    <w:basedOn w:val="a"/>
    <w:rsid w:val="00DD1A91"/>
    <w:pPr>
      <w:spacing w:line="180" w:lineRule="exact"/>
      <w:ind w:left="113" w:hanging="113"/>
      <w:jc w:val="both"/>
    </w:pPr>
    <w:rPr>
      <w:sz w:val="15"/>
    </w:rPr>
  </w:style>
  <w:style w:type="paragraph" w:customStyle="1" w:styleId="ML-NumSent">
    <w:name w:val="ML-NumSent"/>
    <w:basedOn w:val="ML-TextOriginal"/>
    <w:next w:val="ML-GlossSentence"/>
    <w:rsid w:val="00DD1A91"/>
    <w:pPr>
      <w:ind w:right="-57" w:firstLine="0"/>
    </w:pPr>
    <w:rPr>
      <w:b/>
    </w:rPr>
  </w:style>
  <w:style w:type="character" w:styleId="aa">
    <w:name w:val="footnote reference"/>
    <w:basedOn w:val="a0"/>
    <w:semiHidden/>
    <w:rsid w:val="00DD1A91"/>
    <w:rPr>
      <w:vertAlign w:val="superscript"/>
    </w:rPr>
  </w:style>
  <w:style w:type="paragraph" w:styleId="ab">
    <w:name w:val="header"/>
    <w:basedOn w:val="a"/>
    <w:rsid w:val="00DD1A91"/>
    <w:pPr>
      <w:tabs>
        <w:tab w:val="center" w:pos="4677"/>
        <w:tab w:val="right" w:pos="9355"/>
      </w:tabs>
    </w:pPr>
  </w:style>
  <w:style w:type="paragraph" w:customStyle="1" w:styleId="ML-TextTranslCont">
    <w:name w:val="ML-TextTranslCont"/>
    <w:basedOn w:val="ML-TextTranslation"/>
    <w:next w:val="ML-TextTranslation"/>
    <w:rsid w:val="00DD1A91"/>
    <w:pPr>
      <w:ind w:firstLine="0"/>
    </w:pPr>
  </w:style>
  <w:style w:type="paragraph" w:customStyle="1" w:styleId="ML-TextOriginCont">
    <w:name w:val="ML-TextOriginCont"/>
    <w:basedOn w:val="ML-TextOriginal"/>
    <w:next w:val="ML-TextOriginal"/>
    <w:rsid w:val="00DD1A91"/>
    <w:pPr>
      <w:ind w:firstLine="0"/>
    </w:pPr>
  </w:style>
  <w:style w:type="paragraph" w:customStyle="1" w:styleId="ML-TextTranslContMin">
    <w:name w:val="ML-TextTranslContMin"/>
    <w:basedOn w:val="ML-TextTranslCont"/>
    <w:next w:val="ML-TextTranslationMin"/>
    <w:rsid w:val="00DD1A91"/>
    <w:rPr>
      <w:sz w:val="18"/>
      <w:szCs w:val="18"/>
      <w:lang w:val="ru-RU"/>
    </w:rPr>
  </w:style>
  <w:style w:type="paragraph" w:customStyle="1" w:styleId="ML-GlossSpacerMid">
    <w:name w:val="ML-GlossSpacerMid"/>
    <w:basedOn w:val="ML-GlossSpacer"/>
    <w:next w:val="ML-Normal"/>
    <w:rsid w:val="00DD1A91"/>
    <w:rPr>
      <w:sz w:val="12"/>
      <w:szCs w:val="10"/>
    </w:rPr>
  </w:style>
  <w:style w:type="paragraph" w:customStyle="1" w:styleId="ML-TextOriginContMin">
    <w:name w:val="ML-TextOriginContMin"/>
    <w:basedOn w:val="ML-TextOriginCont"/>
    <w:next w:val="ML-TextOriginalMin"/>
    <w:rsid w:val="00DD1A91"/>
    <w:pPr>
      <w:spacing w:line="260" w:lineRule="exact"/>
    </w:pPr>
    <w:rPr>
      <w:sz w:val="18"/>
      <w:szCs w:val="18"/>
    </w:rPr>
  </w:style>
  <w:style w:type="paragraph" w:customStyle="1" w:styleId="ML-TextOriginalMin">
    <w:name w:val="ML-TextOriginalMin"/>
    <w:basedOn w:val="ML-TextOriginal"/>
    <w:rsid w:val="00DD1A91"/>
    <w:pPr>
      <w:spacing w:line="260" w:lineRule="exact"/>
    </w:pPr>
    <w:rPr>
      <w:sz w:val="18"/>
      <w:szCs w:val="18"/>
    </w:rPr>
  </w:style>
  <w:style w:type="character" w:customStyle="1" w:styleId="MLC-Dense03">
    <w:name w:val="MLC-Dense03"/>
    <w:rsid w:val="00DD1A91"/>
    <w:rPr>
      <w:spacing w:val="-6"/>
    </w:rPr>
  </w:style>
  <w:style w:type="character" w:customStyle="1" w:styleId="MLC-Dense03-ITA">
    <w:name w:val="MLC-Dense03-ITA"/>
    <w:basedOn w:val="MLC-Dense03"/>
    <w:rsid w:val="00DD1A91"/>
    <w:rPr>
      <w:i/>
    </w:rPr>
  </w:style>
  <w:style w:type="character" w:customStyle="1" w:styleId="MLC-Dense05">
    <w:name w:val="MLC-Dense05"/>
    <w:basedOn w:val="a0"/>
    <w:rsid w:val="00DD1A91"/>
    <w:rPr>
      <w:spacing w:val="-10"/>
    </w:rPr>
  </w:style>
  <w:style w:type="character" w:customStyle="1" w:styleId="MLC-Bold">
    <w:name w:val="MLC-Bold"/>
    <w:rsid w:val="00DD1A91"/>
    <w:rPr>
      <w:b/>
    </w:rPr>
  </w:style>
  <w:style w:type="character" w:customStyle="1" w:styleId="MLC-BoldITA">
    <w:name w:val="MLC-BoldITA"/>
    <w:rsid w:val="00DD1A91"/>
    <w:rPr>
      <w:b/>
      <w:i/>
    </w:rPr>
  </w:style>
  <w:style w:type="character" w:customStyle="1" w:styleId="MLC-BoldITAUnder">
    <w:name w:val="MLC-BoldITAUnder"/>
    <w:rsid w:val="00DD1A91"/>
    <w:rPr>
      <w:b/>
      <w:i/>
      <w:u w:val="single"/>
    </w:rPr>
  </w:style>
  <w:style w:type="character" w:customStyle="1" w:styleId="MLC-BoldITAUP">
    <w:name w:val="MLC-BoldITAUP"/>
    <w:rsid w:val="00DD1A91"/>
    <w:rPr>
      <w:b/>
      <w:i/>
      <w:position w:val="6"/>
    </w:rPr>
  </w:style>
  <w:style w:type="character" w:customStyle="1" w:styleId="MLC-BoldUnder">
    <w:name w:val="MLC-BoldUnder"/>
    <w:rsid w:val="00DD1A91"/>
    <w:rPr>
      <w:b/>
      <w:u w:val="single"/>
    </w:rPr>
  </w:style>
  <w:style w:type="character" w:customStyle="1" w:styleId="MLC-BoldUnderWave">
    <w:name w:val="MLC-BoldUnderWave"/>
    <w:rsid w:val="00DD1A91"/>
    <w:rPr>
      <w:b/>
      <w:u w:val="wave"/>
    </w:rPr>
  </w:style>
  <w:style w:type="character" w:customStyle="1" w:styleId="MLC-BoldUP">
    <w:name w:val="MLC-BoldUP"/>
    <w:rsid w:val="00DD1A91"/>
    <w:rPr>
      <w:b/>
      <w:position w:val="6"/>
    </w:rPr>
  </w:style>
  <w:style w:type="character" w:customStyle="1" w:styleId="MLC-Charis">
    <w:name w:val="MLC-Charis"/>
    <w:basedOn w:val="a0"/>
    <w:rsid w:val="00DD1A91"/>
    <w:rPr>
      <w:rFonts w:ascii="Charis SIL" w:hAnsi="Charis SIL"/>
    </w:rPr>
  </w:style>
  <w:style w:type="character" w:customStyle="1" w:styleId="MLC-CharisBold">
    <w:name w:val="MLC-CharisBold"/>
    <w:rsid w:val="00DD1A91"/>
    <w:rPr>
      <w:rFonts w:ascii="Charis SIL" w:hAnsi="Charis SIL"/>
      <w:b/>
    </w:rPr>
  </w:style>
  <w:style w:type="character" w:customStyle="1" w:styleId="MLC-CharisBoldITA">
    <w:name w:val="MLC-CharisBoldITA"/>
    <w:rsid w:val="00DD1A91"/>
    <w:rPr>
      <w:rFonts w:ascii="Charis SIL" w:hAnsi="Charis SIL"/>
      <w:b/>
      <w:i/>
    </w:rPr>
  </w:style>
  <w:style w:type="character" w:customStyle="1" w:styleId="MLC-CharisITA">
    <w:name w:val="MLC-CharisITA"/>
    <w:basedOn w:val="a0"/>
    <w:rsid w:val="00DD1A91"/>
    <w:rPr>
      <w:rFonts w:ascii="Charis SIL" w:hAnsi="Charis SIL"/>
      <w:i/>
      <w:iCs/>
      <w:noProof/>
      <w:lang w:val="en-US"/>
    </w:rPr>
  </w:style>
  <w:style w:type="character" w:customStyle="1" w:styleId="MLC-ITA">
    <w:name w:val="MLC-ITA"/>
    <w:basedOn w:val="a0"/>
    <w:rsid w:val="00DD1A91"/>
    <w:rPr>
      <w:i/>
    </w:rPr>
  </w:style>
  <w:style w:type="character" w:customStyle="1" w:styleId="MLC-ITADot">
    <w:name w:val="MLC-ITADot"/>
    <w:rsid w:val="00DD1A91"/>
    <w:rPr>
      <w:i/>
      <w:u w:val="dotted"/>
    </w:rPr>
  </w:style>
  <w:style w:type="character" w:customStyle="1" w:styleId="MLC-ITAUP">
    <w:name w:val="MLC-ITAUP"/>
    <w:rsid w:val="00DD1A91"/>
    <w:rPr>
      <w:i/>
      <w:noProof/>
      <w:position w:val="6"/>
      <w:lang w:val="ru-RU"/>
    </w:rPr>
  </w:style>
  <w:style w:type="character" w:customStyle="1" w:styleId="MLC-Under">
    <w:name w:val="MLC-Under"/>
    <w:rsid w:val="00DD1A91"/>
    <w:rPr>
      <w:u w:val="single"/>
    </w:rPr>
  </w:style>
  <w:style w:type="character" w:customStyle="1" w:styleId="MLC-UnderDbl">
    <w:name w:val="MLC-UnderDbl"/>
    <w:basedOn w:val="a0"/>
    <w:rsid w:val="00DD1A91"/>
    <w:rPr>
      <w:u w:val="double"/>
    </w:rPr>
  </w:style>
  <w:style w:type="character" w:customStyle="1" w:styleId="MLC-UnderDot">
    <w:name w:val="MLC-UnderDot"/>
    <w:basedOn w:val="a0"/>
    <w:rsid w:val="00DD1A91"/>
    <w:rPr>
      <w:u w:val="dotted"/>
    </w:rPr>
  </w:style>
  <w:style w:type="character" w:customStyle="1" w:styleId="MLC-UnderWave">
    <w:name w:val="MLC-UnderWave"/>
    <w:rsid w:val="00DD1A91"/>
    <w:rPr>
      <w:szCs w:val="19"/>
      <w:u w:val="wave"/>
    </w:rPr>
  </w:style>
  <w:style w:type="character" w:customStyle="1" w:styleId="MLC-UP">
    <w:name w:val="MLC-UP"/>
    <w:basedOn w:val="a0"/>
    <w:rsid w:val="00DD1A91"/>
    <w:rPr>
      <w:position w:val="6"/>
    </w:rPr>
  </w:style>
  <w:style w:type="character" w:customStyle="1" w:styleId="MLC-Dense05-ITA">
    <w:name w:val="MLC-Dense05-ITA"/>
    <w:basedOn w:val="MLC-Dense05"/>
    <w:rsid w:val="00DD1A91"/>
    <w:rPr>
      <w:i/>
    </w:rPr>
  </w:style>
  <w:style w:type="character" w:customStyle="1" w:styleId="10">
    <w:name w:val="Заголовок 1 Знак"/>
    <w:basedOn w:val="a0"/>
    <w:link w:val="1"/>
    <w:uiPriority w:val="9"/>
    <w:rsid w:val="00292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9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929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929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929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929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929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92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2929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292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292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2929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292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29293E"/>
    <w:rPr>
      <w:b/>
      <w:bCs/>
    </w:rPr>
  </w:style>
  <w:style w:type="character" w:styleId="af2">
    <w:name w:val="Emphasis"/>
    <w:basedOn w:val="a0"/>
    <w:uiPriority w:val="20"/>
    <w:qFormat/>
    <w:rsid w:val="0029293E"/>
    <w:rPr>
      <w:i/>
      <w:iCs/>
    </w:rPr>
  </w:style>
  <w:style w:type="paragraph" w:styleId="af3">
    <w:name w:val="No Spacing"/>
    <w:uiPriority w:val="1"/>
    <w:qFormat/>
    <w:rsid w:val="0029293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29293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9293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9293E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2929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29293E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29293E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29293E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29293E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29293E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29293E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29293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orElan\Book\IR_book2011_big_word200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IR_book2011_big_word2007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ML-text</vt:lpstr>
    </vt:vector>
  </TitlesOfParts>
  <Company>MSU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ML-text</dc:title>
  <dc:creator>User</dc:creator>
  <cp:lastModifiedBy>User</cp:lastModifiedBy>
  <cp:revision>1</cp:revision>
  <cp:lastPrinted>1601-01-01T00:00:00Z</cp:lastPrinted>
  <dcterms:created xsi:type="dcterms:W3CDTF">2018-06-23T17:44:00Z</dcterms:created>
  <dcterms:modified xsi:type="dcterms:W3CDTF">2018-06-23T17:45:00Z</dcterms:modified>
</cp:coreProperties>
</file>